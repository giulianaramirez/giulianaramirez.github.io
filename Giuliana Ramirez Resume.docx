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B8DC" w14:textId="77777777" w:rsidR="009D0732" w:rsidRDefault="009D0732"/>
    <w:tbl>
      <w:tblPr>
        <w:tblW w:w="10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4724"/>
        <w:gridCol w:w="2926"/>
        <w:gridCol w:w="1417"/>
        <w:gridCol w:w="48"/>
      </w:tblGrid>
      <w:tr w:rsidR="00AB5B26" w:rsidRPr="006E11AE" w14:paraId="67941B9C" w14:textId="77777777" w:rsidTr="00DA7178">
        <w:trPr>
          <w:gridAfter w:val="1"/>
          <w:wAfter w:w="48" w:type="dxa"/>
          <w:trHeight w:val="630"/>
          <w:jc w:val="center"/>
        </w:trPr>
        <w:tc>
          <w:tcPr>
            <w:tcW w:w="103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9A2C2" w14:textId="77777777" w:rsidR="006B204A" w:rsidRDefault="006B204A" w:rsidP="006B204A">
            <w:pPr>
              <w:pStyle w:val="Name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3253DD5" w14:textId="0868FDB0" w:rsidR="006B204A" w:rsidRPr="006E11AE" w:rsidRDefault="00101A49" w:rsidP="006B204A">
            <w:pPr>
              <w:pStyle w:val="Name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GIULIANA</w:t>
            </w:r>
            <w:r w:rsidR="0C000838" w:rsidRPr="0C000838">
              <w:rPr>
                <w:rFonts w:ascii="Times New Roman" w:hAnsi="Times New Roman"/>
                <w:sz w:val="36"/>
                <w:szCs w:val="36"/>
              </w:rPr>
              <w:t xml:space="preserve"> RAMIREZ</w:t>
            </w:r>
          </w:p>
        </w:tc>
      </w:tr>
      <w:tr w:rsidR="00AB5B26" w:rsidRPr="006B204A" w14:paraId="22AEAC4D" w14:textId="77777777" w:rsidTr="00DA7178">
        <w:trPr>
          <w:gridAfter w:val="1"/>
          <w:wAfter w:w="48" w:type="dxa"/>
          <w:trHeight w:val="423"/>
          <w:jc w:val="center"/>
        </w:trPr>
        <w:tc>
          <w:tcPr>
            <w:tcW w:w="10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AAAF23" w14:textId="26B9D046" w:rsidR="0097084E" w:rsidRPr="006E11AE" w:rsidRDefault="0C000838" w:rsidP="001667CE">
            <w:pPr>
              <w:pStyle w:val="ContactInformation"/>
              <w:rPr>
                <w:rFonts w:ascii="Times New Roman" w:hAnsi="Times New Roman" w:cs="Times New Roman"/>
              </w:rPr>
            </w:pPr>
            <w:r w:rsidRPr="0C000838">
              <w:rPr>
                <w:rFonts w:ascii="Times New Roman" w:hAnsi="Times New Roman" w:cs="Times New Roman"/>
                <w:sz w:val="22"/>
                <w:szCs w:val="22"/>
              </w:rPr>
              <w:t xml:space="preserve">13411 SW 14Terrace                                                                                                                          </w:t>
            </w:r>
            <w:proofErr w:type="gramStart"/>
            <w:r w:rsidRPr="0C000838">
              <w:rPr>
                <w:rFonts w:ascii="Times New Roman" w:hAnsi="Times New Roman" w:cs="Times New Roman"/>
                <w:sz w:val="22"/>
                <w:szCs w:val="22"/>
              </w:rPr>
              <w:t xml:space="preserve">   (</w:t>
            </w:r>
            <w:proofErr w:type="gramEnd"/>
            <w:r w:rsidRPr="0C000838">
              <w:rPr>
                <w:rFonts w:ascii="Times New Roman" w:hAnsi="Times New Roman" w:cs="Times New Roman"/>
                <w:sz w:val="22"/>
                <w:szCs w:val="22"/>
              </w:rPr>
              <w:t>786)</w:t>
            </w:r>
            <w:r w:rsidR="00101A49">
              <w:rPr>
                <w:rFonts w:ascii="Times New Roman" w:hAnsi="Times New Roman" w:cs="Times New Roman"/>
                <w:sz w:val="22"/>
                <w:szCs w:val="22"/>
              </w:rPr>
              <w:t>370-1648</w:t>
            </w:r>
          </w:p>
          <w:p w14:paraId="49668AE4" w14:textId="54F85D63" w:rsidR="009D0732" w:rsidRDefault="0C000838" w:rsidP="001667CE">
            <w:pPr>
              <w:pStyle w:val="ContactInformation"/>
            </w:pPr>
            <w:r w:rsidRPr="0C000838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Miami</w:t>
            </w:r>
            <w:r w:rsidRPr="0C000838">
              <w:rPr>
                <w:rFonts w:ascii="Times New Roman" w:hAnsi="Times New Roman" w:cs="Times New Roman"/>
                <w:lang w:val="es-CO"/>
              </w:rPr>
              <w:t xml:space="preserve">, </w:t>
            </w:r>
            <w:r w:rsidRPr="0C000838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FL 33184                                                                                </w:t>
            </w:r>
            <w:r w:rsidR="00101A4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                             </w:t>
            </w:r>
            <w:bookmarkStart w:id="0" w:name="_GoBack"/>
            <w:bookmarkEnd w:id="0"/>
            <w:r w:rsidR="00101A4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fldChar w:fldCharType="begin"/>
            </w:r>
            <w:r w:rsidR="00101A4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instrText xml:space="preserve"> HYPERLINK "mailto:</w:instrText>
            </w:r>
            <w:r w:rsidR="00101A49" w:rsidRPr="00101A4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instrText>gramirez1678@gmail.com</w:instrText>
            </w:r>
            <w:r w:rsidR="00101A4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instrText xml:space="preserve">" </w:instrText>
            </w:r>
            <w:r w:rsidR="00101A4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fldChar w:fldCharType="separate"/>
            </w:r>
            <w:r w:rsidR="00101A49" w:rsidRPr="004755F1">
              <w:rPr>
                <w:rStyle w:val="Hyperlink"/>
                <w:rFonts w:ascii="Times New Roman" w:hAnsi="Times New Roman" w:cs="Times New Roman"/>
                <w:sz w:val="22"/>
                <w:szCs w:val="22"/>
                <w:lang w:val="es-CO"/>
              </w:rPr>
              <w:t>gramirez1678@</w:t>
            </w:r>
            <w:r w:rsidR="00101A49" w:rsidRPr="004755F1">
              <w:rPr>
                <w:rStyle w:val="Hyperlink"/>
                <w:rFonts w:ascii="Times New Roman" w:hAnsi="Times New Roman" w:cs="Times New Roman"/>
                <w:sz w:val="22"/>
                <w:szCs w:val="22"/>
                <w:lang w:val="es-CO"/>
              </w:rPr>
              <w:t>gmail.com</w:t>
            </w:r>
            <w:r w:rsidR="00101A4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fldChar w:fldCharType="end"/>
            </w:r>
          </w:p>
          <w:p w14:paraId="0FD3C242" w14:textId="77777777" w:rsidR="006B204A" w:rsidRPr="006B204A" w:rsidRDefault="006B204A" w:rsidP="006E11AE">
            <w:pPr>
              <w:pStyle w:val="ContactInformation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</w:p>
        </w:tc>
      </w:tr>
      <w:tr w:rsidR="00EB43AC" w:rsidRPr="006E11AE" w14:paraId="1E00ACE3" w14:textId="77777777" w:rsidTr="00DA7178">
        <w:trPr>
          <w:gridAfter w:val="1"/>
          <w:wAfter w:w="48" w:type="dxa"/>
          <w:trHeight w:val="448"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27FF4352" w14:textId="77777777" w:rsidR="00EB43AC" w:rsidRPr="006E11AE" w:rsidRDefault="0C000838" w:rsidP="00CC6567">
            <w:pPr>
              <w:pStyle w:val="Heading1"/>
              <w:rPr>
                <w:rFonts w:ascii="Times New Roman" w:hAnsi="Times New Roman" w:cs="Times New Roman"/>
                <w:szCs w:val="22"/>
              </w:rPr>
            </w:pPr>
            <w:r w:rsidRPr="0C000838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9067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380D5408" w14:textId="5E747B97" w:rsidR="00EB43AC" w:rsidRPr="00FC56DB" w:rsidRDefault="0C000838" w:rsidP="00DA717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C000838">
              <w:rPr>
                <w:rFonts w:ascii="Times New Roman" w:hAnsi="Times New Roman"/>
                <w:sz w:val="22"/>
                <w:szCs w:val="22"/>
              </w:rPr>
              <w:t xml:space="preserve">To obtain a position in which I am able to exercise the skills and knowledge that I have </w:t>
            </w:r>
            <w:r w:rsidR="00DA7178">
              <w:rPr>
                <w:rFonts w:ascii="Times New Roman" w:hAnsi="Times New Roman"/>
                <w:sz w:val="22"/>
                <w:szCs w:val="22"/>
              </w:rPr>
              <w:t>yet acquire.</w:t>
            </w:r>
            <w:r w:rsidRPr="0C00083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A7178">
              <w:rPr>
                <w:rFonts w:ascii="Times New Roman" w:hAnsi="Times New Roman"/>
                <w:sz w:val="22"/>
                <w:szCs w:val="22"/>
              </w:rPr>
              <w:t xml:space="preserve">I wish to </w:t>
            </w:r>
            <w:r w:rsidRPr="0C000838">
              <w:rPr>
                <w:rFonts w:ascii="Times New Roman" w:hAnsi="Times New Roman"/>
                <w:sz w:val="22"/>
                <w:szCs w:val="22"/>
              </w:rPr>
              <w:t xml:space="preserve">work for an employer where there are opportunities for growth and </w:t>
            </w:r>
            <w:r w:rsidR="00DA7178">
              <w:rPr>
                <w:rFonts w:ascii="Times New Roman" w:hAnsi="Times New Roman"/>
                <w:sz w:val="22"/>
                <w:szCs w:val="22"/>
              </w:rPr>
              <w:t xml:space="preserve">to learn skills for the future. </w:t>
            </w:r>
          </w:p>
        </w:tc>
      </w:tr>
      <w:tr w:rsidR="00695670" w:rsidRPr="006E11AE" w14:paraId="528A5ECF" w14:textId="77777777" w:rsidTr="00DA7178">
        <w:trPr>
          <w:gridAfter w:val="1"/>
          <w:wAfter w:w="48" w:type="dxa"/>
          <w:trHeight w:val="1448"/>
          <w:jc w:val="center"/>
        </w:trPr>
        <w:tc>
          <w:tcPr>
            <w:tcW w:w="1328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013FD6A" w14:textId="77777777" w:rsidR="00695670" w:rsidRPr="006E11AE" w:rsidRDefault="0C000838" w:rsidP="00CC6567">
            <w:pPr>
              <w:pStyle w:val="Heading1"/>
              <w:rPr>
                <w:rFonts w:ascii="Times New Roman" w:hAnsi="Times New Roman" w:cs="Times New Roman"/>
                <w:szCs w:val="22"/>
              </w:rPr>
            </w:pPr>
            <w:r w:rsidRPr="0C000838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472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8B6E7" w14:textId="77777777" w:rsidR="00695670" w:rsidRPr="006E11AE" w:rsidRDefault="0C000838" w:rsidP="00E774EB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C000838">
              <w:rPr>
                <w:rFonts w:ascii="Times New Roman" w:hAnsi="Times New Roman"/>
                <w:sz w:val="22"/>
                <w:szCs w:val="22"/>
              </w:rPr>
              <w:t>Exceptional analytical, organizational and time management skills</w:t>
            </w:r>
          </w:p>
          <w:p w14:paraId="12882B1D" w14:textId="77777777" w:rsidR="00695670" w:rsidRPr="006E11AE" w:rsidRDefault="0C000838" w:rsidP="0C000838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C000838">
              <w:rPr>
                <w:rFonts w:ascii="Times New Roman" w:hAnsi="Times New Roman"/>
                <w:sz w:val="22"/>
                <w:szCs w:val="22"/>
              </w:rPr>
              <w:t>Efficient and detail oriented</w:t>
            </w:r>
          </w:p>
          <w:p w14:paraId="1E07CEE8" w14:textId="77777777" w:rsidR="00695670" w:rsidRPr="006E11AE" w:rsidRDefault="0C000838" w:rsidP="0C000838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C000838">
              <w:rPr>
                <w:rFonts w:ascii="Times New Roman" w:hAnsi="Times New Roman"/>
                <w:sz w:val="22"/>
                <w:szCs w:val="22"/>
              </w:rPr>
              <w:t>Excellent interpersonal skills</w:t>
            </w:r>
          </w:p>
          <w:p w14:paraId="29F20498" w14:textId="77777777" w:rsidR="00695670" w:rsidRPr="006E11AE" w:rsidRDefault="0C000838" w:rsidP="0C000838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C000838">
              <w:rPr>
                <w:rFonts w:ascii="Times New Roman" w:hAnsi="Times New Roman"/>
                <w:sz w:val="22"/>
                <w:szCs w:val="22"/>
              </w:rPr>
              <w:t>Proactive and results oriented</w:t>
            </w:r>
          </w:p>
        </w:tc>
        <w:tc>
          <w:tcPr>
            <w:tcW w:w="4343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D167D" w14:textId="3F49BE03" w:rsidR="00695670" w:rsidRPr="00695670" w:rsidRDefault="0C000838" w:rsidP="00DA717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2"/>
                <w:szCs w:val="22"/>
              </w:rPr>
            </w:pPr>
            <w:r w:rsidRPr="0C000838">
              <w:rPr>
                <w:rFonts w:ascii="Times New Roman" w:hAnsi="Times New Roman"/>
                <w:sz w:val="22"/>
                <w:szCs w:val="22"/>
              </w:rPr>
              <w:t xml:space="preserve">Microsoft Suite, Propel, </w:t>
            </w:r>
            <w:r w:rsidR="00DA7178">
              <w:rPr>
                <w:rFonts w:ascii="Times New Roman" w:hAnsi="Times New Roman"/>
                <w:sz w:val="22"/>
                <w:szCs w:val="22"/>
              </w:rPr>
              <w:t>Adobe Creative Cloud</w:t>
            </w:r>
          </w:p>
          <w:p w14:paraId="2C8849E9" w14:textId="78F76EFC" w:rsidR="00695670" w:rsidRPr="00695670" w:rsidRDefault="0C000838" w:rsidP="00DA717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C000838">
              <w:rPr>
                <w:rFonts w:ascii="Times New Roman" w:hAnsi="Times New Roman"/>
                <w:sz w:val="22"/>
                <w:szCs w:val="22"/>
              </w:rPr>
              <w:t>Fluent in Spanish</w:t>
            </w:r>
          </w:p>
        </w:tc>
      </w:tr>
      <w:tr w:rsidR="00E175B1" w:rsidRPr="006E11AE" w14:paraId="73EDAAD4" w14:textId="77777777" w:rsidTr="00DA7178">
        <w:trPr>
          <w:trHeight w:val="3527"/>
          <w:jc w:val="center"/>
        </w:trPr>
        <w:tc>
          <w:tcPr>
            <w:tcW w:w="1328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3B42AD26" w14:textId="77777777" w:rsidR="00E175B1" w:rsidRPr="006E11AE" w:rsidRDefault="0C000838" w:rsidP="00CC6567">
            <w:pPr>
              <w:pStyle w:val="Heading1"/>
              <w:rPr>
                <w:rFonts w:ascii="Times New Roman" w:hAnsi="Times New Roman" w:cs="Times New Roman"/>
                <w:szCs w:val="22"/>
              </w:rPr>
            </w:pPr>
            <w:r w:rsidRPr="0C000838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765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7C6EC21" w14:textId="065F334B" w:rsidR="001B4206" w:rsidRDefault="00DA7178" w:rsidP="001648EB">
            <w:pPr>
              <w:pStyle w:val="Heading2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Child Care Taker</w:t>
            </w:r>
          </w:p>
          <w:p w14:paraId="36B101F5" w14:textId="55C1C6E7" w:rsidR="00831E4C" w:rsidRPr="00DA7178" w:rsidRDefault="00DA7178" w:rsidP="00DA7178">
            <w:r>
              <w:rPr>
                <w:rStyle w:val="CompanyCharChar"/>
                <w:rFonts w:ascii="Times New Roman" w:hAnsi="Times New Roman"/>
                <w:sz w:val="22"/>
                <w:szCs w:val="22"/>
              </w:rPr>
              <w:t>St. Kevin Catholic Church</w:t>
            </w:r>
            <w:r w:rsidR="0C000838">
              <w:t>.</w:t>
            </w:r>
            <w:r w:rsidR="0C000838" w:rsidRPr="0C000838">
              <w:rPr>
                <w:rFonts w:ascii="Times New Roman" w:hAnsi="Times New Roman"/>
                <w:sz w:val="22"/>
                <w:szCs w:val="22"/>
              </w:rPr>
              <w:t xml:space="preserve"> Miami, Florida</w:t>
            </w:r>
          </w:p>
          <w:p w14:paraId="7CEDA87E" w14:textId="71EC4CCF" w:rsidR="00DA7178" w:rsidRPr="00DA7178" w:rsidRDefault="00DA7178" w:rsidP="00DA7178">
            <w:pPr>
              <w:pStyle w:val="ListParagraph"/>
              <w:numPr>
                <w:ilvl w:val="0"/>
                <w:numId w:val="17"/>
              </w:numPr>
              <w:spacing w:before="0"/>
              <w:rPr>
                <w:rFonts w:ascii="Times New Roman" w:hAnsi="Times New Roman"/>
                <w:sz w:val="24"/>
              </w:rPr>
            </w:pPr>
            <w:r w:rsidRPr="00DA7178">
              <w:rPr>
                <w:rFonts w:ascii="Times New Roman" w:hAnsi="Times New Roman"/>
                <w:sz w:val="24"/>
              </w:rPr>
              <w:t>Monitor students' progress, and provide students and teachers with assistance in resolving any problems.</w:t>
            </w:r>
          </w:p>
          <w:p w14:paraId="4465D692" w14:textId="235944D3" w:rsidR="00DA7178" w:rsidRPr="00DA7178" w:rsidRDefault="00DA7178" w:rsidP="00DA7178">
            <w:pPr>
              <w:pStyle w:val="ListParagraph"/>
              <w:numPr>
                <w:ilvl w:val="0"/>
                <w:numId w:val="17"/>
              </w:numPr>
              <w:spacing w:before="0"/>
              <w:rPr>
                <w:rFonts w:ascii="Times New Roman" w:hAnsi="Times New Roman"/>
                <w:sz w:val="24"/>
              </w:rPr>
            </w:pPr>
            <w:r w:rsidRPr="00DA7178">
              <w:rPr>
                <w:rFonts w:ascii="Times New Roman" w:hAnsi="Times New Roman"/>
                <w:sz w:val="24"/>
              </w:rPr>
              <w:t>Teach classes or courses, or provide direct care to children.</w:t>
            </w:r>
          </w:p>
          <w:p w14:paraId="194B787B" w14:textId="77777777" w:rsidR="00DA7178" w:rsidRPr="00DA7178" w:rsidRDefault="00DA7178" w:rsidP="00DA7178">
            <w:pPr>
              <w:pStyle w:val="ListParagraph"/>
              <w:spacing w:before="0"/>
              <w:rPr>
                <w:rFonts w:ascii="Times New Roman" w:hAnsi="Times New Roman"/>
                <w:sz w:val="24"/>
              </w:rPr>
            </w:pPr>
          </w:p>
          <w:p w14:paraId="03F27211" w14:textId="3DA1A2C1" w:rsidR="00EB43AC" w:rsidRPr="00DA7178" w:rsidRDefault="00EB43AC" w:rsidP="00DA7178">
            <w:pPr>
              <w:rPr>
                <w:rFonts w:ascii="Times New Roman,Arial Unicode M" w:eastAsia="Times New Roman,Arial Unicode M" w:hAnsi="Times New Roman,Arial Unicode M" w:cs="Times New Roman,Arial Unicode M"/>
                <w:sz w:val="22"/>
                <w:szCs w:val="22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8169FE0" w14:textId="5A014E4A" w:rsidR="00A337C0" w:rsidRDefault="00DA7178" w:rsidP="00DA7178">
            <w:pPr>
              <w:pStyle w:val="DatesBefore6pt"/>
              <w:ind w:left="-108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June 2016-July2017</w:t>
            </w:r>
          </w:p>
          <w:p w14:paraId="21A66728" w14:textId="77777777" w:rsidR="00A337C0" w:rsidRDefault="00A337C0" w:rsidP="007A1EE3">
            <w:pPr>
              <w:pStyle w:val="DatesBefore6pt"/>
              <w:ind w:left="-108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</w:p>
          <w:p w14:paraId="63E3B354" w14:textId="77777777" w:rsidR="00A337C0" w:rsidRPr="006B204A" w:rsidRDefault="00A337C0" w:rsidP="00A337C0">
            <w:pPr>
              <w:pStyle w:val="DatesBefore6pt"/>
              <w:ind w:left="-108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</w:tr>
      <w:tr w:rsidR="00B21092" w:rsidRPr="006E11AE" w14:paraId="2166D860" w14:textId="77777777" w:rsidTr="00DA7178">
        <w:trPr>
          <w:trHeight w:val="100"/>
          <w:jc w:val="center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</w:tcPr>
          <w:p w14:paraId="600BC03C" w14:textId="77777777" w:rsidR="006767F9" w:rsidRDefault="006767F9" w:rsidP="00B21092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FE50E07" w14:textId="77777777" w:rsidR="006767F9" w:rsidRPr="006767F9" w:rsidRDefault="006767F9" w:rsidP="006767F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C516E76" w14:textId="77777777" w:rsidR="006767F9" w:rsidRPr="006767F9" w:rsidRDefault="006767F9" w:rsidP="006767F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AF2B6A0" w14:textId="77777777" w:rsidR="006767F9" w:rsidRPr="006767F9" w:rsidRDefault="006767F9" w:rsidP="006767F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1DB0BA6" w14:textId="77777777" w:rsidR="006767F9" w:rsidRPr="006767F9" w:rsidRDefault="006767F9" w:rsidP="006767F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BFDAA57" w14:textId="77777777" w:rsidR="006767F9" w:rsidRPr="006767F9" w:rsidRDefault="006767F9" w:rsidP="006767F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3EDDA13" w14:textId="77777777" w:rsidR="006767F9" w:rsidRPr="006767F9" w:rsidRDefault="006767F9" w:rsidP="006767F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25BA67B" w14:textId="77777777" w:rsidR="006767F9" w:rsidRPr="006767F9" w:rsidRDefault="006767F9" w:rsidP="006767F9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4578D79" w14:textId="77777777" w:rsidR="00B21092" w:rsidRPr="006767F9" w:rsidRDefault="00B21092" w:rsidP="006767F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D6032" w14:textId="1CCEC88A" w:rsidR="00695670" w:rsidRPr="00DA7178" w:rsidRDefault="00695670" w:rsidP="00DA717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1B491" w14:textId="4BE6B585" w:rsidR="00B21092" w:rsidRPr="006B204A" w:rsidRDefault="00B21092" w:rsidP="00DA7178">
            <w:pPr>
              <w:pStyle w:val="Dates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</w:p>
        </w:tc>
      </w:tr>
      <w:tr w:rsidR="005533CD" w:rsidRPr="006E11AE" w14:paraId="41BDF7EB" w14:textId="77777777" w:rsidTr="00DA7178">
        <w:trPr>
          <w:gridAfter w:val="1"/>
          <w:wAfter w:w="48" w:type="dxa"/>
          <w:trHeight w:val="242"/>
          <w:jc w:val="center"/>
        </w:trPr>
        <w:tc>
          <w:tcPr>
            <w:tcW w:w="1328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0E1C37F3" w14:textId="77777777" w:rsidR="005533CD" w:rsidRPr="006E11AE" w:rsidRDefault="0C000838" w:rsidP="00CC6567">
            <w:pPr>
              <w:pStyle w:val="Heading1"/>
              <w:rPr>
                <w:rFonts w:ascii="Times New Roman" w:hAnsi="Times New Roman" w:cs="Times New Roman"/>
                <w:szCs w:val="22"/>
              </w:rPr>
            </w:pPr>
            <w:r w:rsidRPr="0C000838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765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3A99581" w14:textId="4EEA6C31" w:rsidR="00E3011E" w:rsidRPr="00BD5F7E" w:rsidRDefault="00DA7178" w:rsidP="00D2105E">
            <w:pPr>
              <w:pStyle w:val="Heading2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Miami Arts Studio @Zelda Glazer </w:t>
            </w:r>
          </w:p>
        </w:tc>
        <w:tc>
          <w:tcPr>
            <w:tcW w:w="1417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2BB4283B" w14:textId="030F4E0B" w:rsidR="00E3011E" w:rsidRPr="006B204A" w:rsidRDefault="00DA7178" w:rsidP="00896435">
            <w:pPr>
              <w:pStyle w:val="DatesBefore6pt"/>
              <w:ind w:right="-648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2015-2019</w:t>
            </w:r>
          </w:p>
        </w:tc>
      </w:tr>
      <w:tr w:rsidR="00C22E49" w:rsidRPr="006E11AE" w14:paraId="0A5BF44A" w14:textId="77777777" w:rsidTr="00DA7178">
        <w:trPr>
          <w:gridAfter w:val="1"/>
          <w:wAfter w:w="48" w:type="dxa"/>
          <w:trHeight w:val="252"/>
          <w:jc w:val="center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</w:tcPr>
          <w:p w14:paraId="6A718676" w14:textId="77777777" w:rsidR="00C22E49" w:rsidRPr="006E11AE" w:rsidRDefault="00C22E49" w:rsidP="00CC656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0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A26E7A" w14:textId="12C7FA02" w:rsidR="005533CD" w:rsidRPr="006E11AE" w:rsidRDefault="00DA7178" w:rsidP="001648E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EducationCharChar"/>
                <w:rFonts w:ascii="Times New Roman" w:hAnsi="Times New Roman" w:cs="Times New Roman"/>
                <w:sz w:val="22"/>
                <w:szCs w:val="22"/>
              </w:rPr>
              <w:t>Miami, FL 33185</w:t>
            </w:r>
          </w:p>
        </w:tc>
      </w:tr>
      <w:tr w:rsidR="00D17266" w:rsidRPr="006E11AE" w14:paraId="317CDBD6" w14:textId="77777777" w:rsidTr="00DA7178">
        <w:trPr>
          <w:gridAfter w:val="1"/>
          <w:wAfter w:w="48" w:type="dxa"/>
          <w:trHeight w:val="540"/>
          <w:jc w:val="center"/>
        </w:trPr>
        <w:tc>
          <w:tcPr>
            <w:tcW w:w="1328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5567111" w14:textId="77777777" w:rsidR="00D17266" w:rsidRPr="006E11AE" w:rsidRDefault="00D17266" w:rsidP="00CC656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65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27C4F98A" w14:textId="6E1F5E9A" w:rsidR="001667CE" w:rsidRPr="00DA7178" w:rsidRDefault="00DA7178" w:rsidP="001648EB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GPA:3.68</w:t>
            </w:r>
            <w:r w:rsidR="0C000838" w:rsidRPr="0C000838">
              <w:rPr>
                <w:rFonts w:ascii="Times New Roman" w:hAnsi="Times New Roman"/>
                <w:sz w:val="22"/>
                <w:szCs w:val="22"/>
              </w:rPr>
              <w:t>/4.00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3B01900B" w14:textId="34FD0E55" w:rsidR="00BD5F7E" w:rsidRPr="005C759D" w:rsidRDefault="0C000838" w:rsidP="005C759D">
            <w:r>
              <w:t xml:space="preserve">            </w:t>
            </w:r>
          </w:p>
        </w:tc>
      </w:tr>
      <w:tr w:rsidR="002F6662" w:rsidRPr="006E11AE" w14:paraId="1BA254AB" w14:textId="77777777" w:rsidTr="00DA7178">
        <w:trPr>
          <w:gridAfter w:val="1"/>
          <w:wAfter w:w="48" w:type="dxa"/>
          <w:trHeight w:val="422"/>
          <w:jc w:val="center"/>
        </w:trPr>
        <w:tc>
          <w:tcPr>
            <w:tcW w:w="1328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14648AD" w14:textId="77777777" w:rsidR="002F6662" w:rsidRPr="006E11AE" w:rsidRDefault="0C000838" w:rsidP="00CC6567">
            <w:pPr>
              <w:pStyle w:val="Heading1"/>
              <w:rPr>
                <w:rFonts w:ascii="Times New Roman" w:hAnsi="Times New Roman" w:cs="Times New Roman"/>
                <w:szCs w:val="22"/>
              </w:rPr>
            </w:pPr>
            <w:r w:rsidRPr="0C000838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9067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7C250814" w14:textId="77777777" w:rsidR="002F6662" w:rsidRPr="006B204A" w:rsidRDefault="0C000838" w:rsidP="006B204A">
            <w:pPr>
              <w:pStyle w:val="References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C000838">
              <w:rPr>
                <w:rFonts w:ascii="Times New Roman" w:hAnsi="Times New Roman"/>
                <w:sz w:val="22"/>
                <w:szCs w:val="22"/>
              </w:rPr>
              <w:t>Available upon request</w:t>
            </w:r>
          </w:p>
        </w:tc>
      </w:tr>
    </w:tbl>
    <w:p w14:paraId="0157205C" w14:textId="77777777" w:rsidR="00A65E10" w:rsidRPr="006E11AE" w:rsidRDefault="00A65E10" w:rsidP="009D0732">
      <w:pPr>
        <w:rPr>
          <w:rFonts w:ascii="Times New Roman" w:hAnsi="Times New Roman"/>
          <w:sz w:val="22"/>
          <w:szCs w:val="22"/>
        </w:rPr>
      </w:pPr>
    </w:p>
    <w:sectPr w:rsidR="00A65E10" w:rsidRPr="006E11AE" w:rsidSect="00777C2E">
      <w:pgSz w:w="12240" w:h="15840"/>
      <w:pgMar w:top="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EF16E" w14:textId="77777777" w:rsidR="003143EF" w:rsidRDefault="003143EF" w:rsidP="001648EB">
      <w:pPr>
        <w:spacing w:before="0"/>
      </w:pPr>
      <w:r>
        <w:separator/>
      </w:r>
    </w:p>
  </w:endnote>
  <w:endnote w:type="continuationSeparator" w:id="0">
    <w:p w14:paraId="0FAE5A94" w14:textId="77777777" w:rsidR="003143EF" w:rsidRDefault="003143EF" w:rsidP="001648E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61AD6" w14:textId="77777777" w:rsidR="003143EF" w:rsidRDefault="003143EF" w:rsidP="001648EB">
      <w:pPr>
        <w:spacing w:before="0"/>
      </w:pPr>
      <w:r>
        <w:separator/>
      </w:r>
    </w:p>
  </w:footnote>
  <w:footnote w:type="continuationSeparator" w:id="0">
    <w:p w14:paraId="1C226C6C" w14:textId="77777777" w:rsidR="003143EF" w:rsidRDefault="003143EF" w:rsidP="001648E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6050"/>
    <w:multiLevelType w:val="hybridMultilevel"/>
    <w:tmpl w:val="4BB4B6E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6383023"/>
    <w:multiLevelType w:val="hybridMultilevel"/>
    <w:tmpl w:val="B4A0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D0F94"/>
    <w:multiLevelType w:val="hybridMultilevel"/>
    <w:tmpl w:val="8DA8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22391"/>
    <w:multiLevelType w:val="multilevel"/>
    <w:tmpl w:val="A76C6892"/>
    <w:numStyleLink w:val="Bulletedlist"/>
  </w:abstractNum>
  <w:abstractNum w:abstractNumId="4">
    <w:nsid w:val="152F59C5"/>
    <w:multiLevelType w:val="multilevel"/>
    <w:tmpl w:val="A76C6892"/>
    <w:numStyleLink w:val="Bulletedlist"/>
  </w:abstractNum>
  <w:abstractNum w:abstractNumId="5">
    <w:nsid w:val="215453CB"/>
    <w:multiLevelType w:val="multilevel"/>
    <w:tmpl w:val="A76C6892"/>
    <w:numStyleLink w:val="Bulletedlist"/>
  </w:abstractNum>
  <w:abstractNum w:abstractNumId="6">
    <w:nsid w:val="21C37390"/>
    <w:multiLevelType w:val="multilevel"/>
    <w:tmpl w:val="A76C6892"/>
    <w:numStyleLink w:val="Bulletedlist"/>
  </w:abstractNum>
  <w:abstractNum w:abstractNumId="7">
    <w:nsid w:val="25183ADC"/>
    <w:multiLevelType w:val="multilevel"/>
    <w:tmpl w:val="A76C6892"/>
    <w:numStyleLink w:val="Bulletedlist"/>
  </w:abstractNum>
  <w:abstractNum w:abstractNumId="8">
    <w:nsid w:val="267D4AB2"/>
    <w:multiLevelType w:val="hybridMultilevel"/>
    <w:tmpl w:val="A6800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8300B1"/>
    <w:multiLevelType w:val="hybridMultilevel"/>
    <w:tmpl w:val="8F98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84187"/>
    <w:multiLevelType w:val="hybridMultilevel"/>
    <w:tmpl w:val="268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1109B4"/>
    <w:multiLevelType w:val="hybridMultilevel"/>
    <w:tmpl w:val="BB52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C1095"/>
    <w:multiLevelType w:val="hybridMultilevel"/>
    <w:tmpl w:val="D0328BA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4981240F"/>
    <w:multiLevelType w:val="hybridMultilevel"/>
    <w:tmpl w:val="FAF8B0D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>
    <w:nsid w:val="53AA603B"/>
    <w:multiLevelType w:val="singleLevel"/>
    <w:tmpl w:val="4D9E11AA"/>
    <w:lvl w:ilvl="0">
      <w:start w:val="1"/>
      <w:numFmt w:val="bullet"/>
      <w:pStyle w:val="Bulletedlist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6">
    <w:nsid w:val="5B907EC0"/>
    <w:multiLevelType w:val="hybridMultilevel"/>
    <w:tmpl w:val="CD60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A27B8"/>
    <w:multiLevelType w:val="multilevel"/>
    <w:tmpl w:val="A76C6892"/>
    <w:numStyleLink w:val="Bulletedlist"/>
  </w:abstractNum>
  <w:abstractNum w:abstractNumId="18">
    <w:nsid w:val="613C7A00"/>
    <w:multiLevelType w:val="hybridMultilevel"/>
    <w:tmpl w:val="5DDC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07371"/>
    <w:multiLevelType w:val="multilevel"/>
    <w:tmpl w:val="A76C6892"/>
    <w:numStyleLink w:val="Bulletedlist"/>
  </w:abstractNum>
  <w:abstractNum w:abstractNumId="20">
    <w:nsid w:val="6C6935DA"/>
    <w:multiLevelType w:val="hybridMultilevel"/>
    <w:tmpl w:val="66B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21AC6"/>
    <w:multiLevelType w:val="hybridMultilevel"/>
    <w:tmpl w:val="C750CC6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>
    <w:nsid w:val="713676E9"/>
    <w:multiLevelType w:val="multilevel"/>
    <w:tmpl w:val="A76C6892"/>
    <w:numStyleLink w:val="Bulletedlist"/>
  </w:abstractNum>
  <w:abstractNum w:abstractNumId="23">
    <w:nsid w:val="717A1A2A"/>
    <w:multiLevelType w:val="multilevel"/>
    <w:tmpl w:val="A76C6892"/>
    <w:numStyleLink w:val="Bulletedlist"/>
  </w:abstractNum>
  <w:abstractNum w:abstractNumId="24">
    <w:nsid w:val="7F583252"/>
    <w:multiLevelType w:val="hybridMultilevel"/>
    <w:tmpl w:val="52BA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3059C"/>
    <w:multiLevelType w:val="multilevel"/>
    <w:tmpl w:val="A76C6892"/>
    <w:numStyleLink w:val="Bulletedlist"/>
  </w:abstractNum>
  <w:num w:numId="1">
    <w:abstractNumId w:val="15"/>
  </w:num>
  <w:num w:numId="2">
    <w:abstractNumId w:val="11"/>
  </w:num>
  <w:num w:numId="3">
    <w:abstractNumId w:val="6"/>
  </w:num>
  <w:num w:numId="4">
    <w:abstractNumId w:val="7"/>
  </w:num>
  <w:num w:numId="5">
    <w:abstractNumId w:val="22"/>
  </w:num>
  <w:num w:numId="6">
    <w:abstractNumId w:val="4"/>
  </w:num>
  <w:num w:numId="7">
    <w:abstractNumId w:val="5"/>
  </w:num>
  <w:num w:numId="8">
    <w:abstractNumId w:val="13"/>
  </w:num>
  <w:num w:numId="9">
    <w:abstractNumId w:val="23"/>
  </w:num>
  <w:num w:numId="10">
    <w:abstractNumId w:val="25"/>
  </w:num>
  <w:num w:numId="11">
    <w:abstractNumId w:val="0"/>
  </w:num>
  <w:num w:numId="12">
    <w:abstractNumId w:val="19"/>
  </w:num>
  <w:num w:numId="13">
    <w:abstractNumId w:val="17"/>
  </w:num>
  <w:num w:numId="14">
    <w:abstractNumId w:val="3"/>
  </w:num>
  <w:num w:numId="15">
    <w:abstractNumId w:val="16"/>
  </w:num>
  <w:num w:numId="16">
    <w:abstractNumId w:val="14"/>
  </w:num>
  <w:num w:numId="17">
    <w:abstractNumId w:val="12"/>
  </w:num>
  <w:num w:numId="18">
    <w:abstractNumId w:val="9"/>
  </w:num>
  <w:num w:numId="19">
    <w:abstractNumId w:val="8"/>
  </w:num>
  <w:num w:numId="20">
    <w:abstractNumId w:val="21"/>
  </w:num>
  <w:num w:numId="21">
    <w:abstractNumId w:val="2"/>
  </w:num>
  <w:num w:numId="22">
    <w:abstractNumId w:val="20"/>
  </w:num>
  <w:num w:numId="23">
    <w:abstractNumId w:val="10"/>
  </w:num>
  <w:num w:numId="24">
    <w:abstractNumId w:val="24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5D"/>
    <w:rsid w:val="000009BA"/>
    <w:rsid w:val="00007AE9"/>
    <w:rsid w:val="00036117"/>
    <w:rsid w:val="000426F3"/>
    <w:rsid w:val="0004584D"/>
    <w:rsid w:val="00045F50"/>
    <w:rsid w:val="00072499"/>
    <w:rsid w:val="00085D18"/>
    <w:rsid w:val="000D1F1E"/>
    <w:rsid w:val="00101A49"/>
    <w:rsid w:val="00115C83"/>
    <w:rsid w:val="001209EA"/>
    <w:rsid w:val="00121EEE"/>
    <w:rsid w:val="0012474E"/>
    <w:rsid w:val="00130611"/>
    <w:rsid w:val="00144C40"/>
    <w:rsid w:val="001648EB"/>
    <w:rsid w:val="001667CE"/>
    <w:rsid w:val="00184B53"/>
    <w:rsid w:val="0019026C"/>
    <w:rsid w:val="00194FCA"/>
    <w:rsid w:val="001A508A"/>
    <w:rsid w:val="001B4206"/>
    <w:rsid w:val="001F1FE4"/>
    <w:rsid w:val="00225E32"/>
    <w:rsid w:val="00237CA1"/>
    <w:rsid w:val="002629EC"/>
    <w:rsid w:val="00286B09"/>
    <w:rsid w:val="00286E63"/>
    <w:rsid w:val="002B1B14"/>
    <w:rsid w:val="002C3DE6"/>
    <w:rsid w:val="002D6D63"/>
    <w:rsid w:val="002F47C0"/>
    <w:rsid w:val="002F5852"/>
    <w:rsid w:val="002F6662"/>
    <w:rsid w:val="00305BA5"/>
    <w:rsid w:val="003143EF"/>
    <w:rsid w:val="00320524"/>
    <w:rsid w:val="00362831"/>
    <w:rsid w:val="0039029E"/>
    <w:rsid w:val="003C030D"/>
    <w:rsid w:val="003C38A0"/>
    <w:rsid w:val="003D30DD"/>
    <w:rsid w:val="003E3210"/>
    <w:rsid w:val="003F17A0"/>
    <w:rsid w:val="003F5D3E"/>
    <w:rsid w:val="00415DB5"/>
    <w:rsid w:val="0043141E"/>
    <w:rsid w:val="0044001D"/>
    <w:rsid w:val="004675E3"/>
    <w:rsid w:val="00470C1A"/>
    <w:rsid w:val="00480F5D"/>
    <w:rsid w:val="00486D74"/>
    <w:rsid w:val="004B48D2"/>
    <w:rsid w:val="004D25AE"/>
    <w:rsid w:val="004E4BBA"/>
    <w:rsid w:val="004F1B4C"/>
    <w:rsid w:val="004F6F87"/>
    <w:rsid w:val="00503251"/>
    <w:rsid w:val="005047F0"/>
    <w:rsid w:val="005141A0"/>
    <w:rsid w:val="00543F26"/>
    <w:rsid w:val="005508AD"/>
    <w:rsid w:val="0055195A"/>
    <w:rsid w:val="005533CD"/>
    <w:rsid w:val="005543C6"/>
    <w:rsid w:val="0056139A"/>
    <w:rsid w:val="00572B3F"/>
    <w:rsid w:val="005749E9"/>
    <w:rsid w:val="00592071"/>
    <w:rsid w:val="005B37A2"/>
    <w:rsid w:val="005C759D"/>
    <w:rsid w:val="005E4EAD"/>
    <w:rsid w:val="005F39F4"/>
    <w:rsid w:val="005F7DE7"/>
    <w:rsid w:val="00607935"/>
    <w:rsid w:val="00614C29"/>
    <w:rsid w:val="00622560"/>
    <w:rsid w:val="00622E65"/>
    <w:rsid w:val="006445F2"/>
    <w:rsid w:val="00667D12"/>
    <w:rsid w:val="006767F9"/>
    <w:rsid w:val="006922E8"/>
    <w:rsid w:val="006938AB"/>
    <w:rsid w:val="00693A08"/>
    <w:rsid w:val="00695670"/>
    <w:rsid w:val="006B204A"/>
    <w:rsid w:val="006B37FD"/>
    <w:rsid w:val="006C03A7"/>
    <w:rsid w:val="006D3C46"/>
    <w:rsid w:val="006E11AE"/>
    <w:rsid w:val="006E424B"/>
    <w:rsid w:val="006E6720"/>
    <w:rsid w:val="00735BA7"/>
    <w:rsid w:val="00754D23"/>
    <w:rsid w:val="007677EA"/>
    <w:rsid w:val="00772DE6"/>
    <w:rsid w:val="00777C2E"/>
    <w:rsid w:val="00790540"/>
    <w:rsid w:val="00795D9B"/>
    <w:rsid w:val="007A1EE3"/>
    <w:rsid w:val="007A54B9"/>
    <w:rsid w:val="007B6435"/>
    <w:rsid w:val="007D5C35"/>
    <w:rsid w:val="007E4866"/>
    <w:rsid w:val="00831E4C"/>
    <w:rsid w:val="00842682"/>
    <w:rsid w:val="00852EF2"/>
    <w:rsid w:val="00854589"/>
    <w:rsid w:val="00863A86"/>
    <w:rsid w:val="00874A01"/>
    <w:rsid w:val="0088355F"/>
    <w:rsid w:val="00886F27"/>
    <w:rsid w:val="008912F5"/>
    <w:rsid w:val="008931FF"/>
    <w:rsid w:val="00896435"/>
    <w:rsid w:val="008A482D"/>
    <w:rsid w:val="008A5BDD"/>
    <w:rsid w:val="008A7B76"/>
    <w:rsid w:val="008D4D5C"/>
    <w:rsid w:val="00902A72"/>
    <w:rsid w:val="00931457"/>
    <w:rsid w:val="0094467C"/>
    <w:rsid w:val="00945449"/>
    <w:rsid w:val="0097084E"/>
    <w:rsid w:val="00975C5A"/>
    <w:rsid w:val="00986F58"/>
    <w:rsid w:val="009A5874"/>
    <w:rsid w:val="009C6D30"/>
    <w:rsid w:val="009D0732"/>
    <w:rsid w:val="009F6F3A"/>
    <w:rsid w:val="00A332E5"/>
    <w:rsid w:val="00A337C0"/>
    <w:rsid w:val="00A5754B"/>
    <w:rsid w:val="00A65E10"/>
    <w:rsid w:val="00A76701"/>
    <w:rsid w:val="00A92D25"/>
    <w:rsid w:val="00AB5B26"/>
    <w:rsid w:val="00AE5754"/>
    <w:rsid w:val="00AF6A25"/>
    <w:rsid w:val="00B15D92"/>
    <w:rsid w:val="00B21092"/>
    <w:rsid w:val="00B3555C"/>
    <w:rsid w:val="00B40C64"/>
    <w:rsid w:val="00B51CD2"/>
    <w:rsid w:val="00B52BE8"/>
    <w:rsid w:val="00B53B12"/>
    <w:rsid w:val="00B56C7B"/>
    <w:rsid w:val="00B60A37"/>
    <w:rsid w:val="00B824F8"/>
    <w:rsid w:val="00B84022"/>
    <w:rsid w:val="00BA3E0E"/>
    <w:rsid w:val="00BD4AE2"/>
    <w:rsid w:val="00BD4EFC"/>
    <w:rsid w:val="00BD5F7E"/>
    <w:rsid w:val="00C02D57"/>
    <w:rsid w:val="00C0728E"/>
    <w:rsid w:val="00C135BE"/>
    <w:rsid w:val="00C22E49"/>
    <w:rsid w:val="00C63C6C"/>
    <w:rsid w:val="00C71DBD"/>
    <w:rsid w:val="00C71F47"/>
    <w:rsid w:val="00C727C5"/>
    <w:rsid w:val="00C77A92"/>
    <w:rsid w:val="00C94284"/>
    <w:rsid w:val="00CB05C0"/>
    <w:rsid w:val="00CB731F"/>
    <w:rsid w:val="00CB75A4"/>
    <w:rsid w:val="00CC6567"/>
    <w:rsid w:val="00CD0C38"/>
    <w:rsid w:val="00CD7626"/>
    <w:rsid w:val="00CE316E"/>
    <w:rsid w:val="00CE7C3A"/>
    <w:rsid w:val="00D04051"/>
    <w:rsid w:val="00D17266"/>
    <w:rsid w:val="00D2105E"/>
    <w:rsid w:val="00D550BA"/>
    <w:rsid w:val="00D6295A"/>
    <w:rsid w:val="00D642EF"/>
    <w:rsid w:val="00D66A21"/>
    <w:rsid w:val="00D75AAE"/>
    <w:rsid w:val="00DA7178"/>
    <w:rsid w:val="00E175B1"/>
    <w:rsid w:val="00E251F6"/>
    <w:rsid w:val="00E3011E"/>
    <w:rsid w:val="00E344A1"/>
    <w:rsid w:val="00E45D61"/>
    <w:rsid w:val="00E564AD"/>
    <w:rsid w:val="00E6015D"/>
    <w:rsid w:val="00E774EB"/>
    <w:rsid w:val="00E952C4"/>
    <w:rsid w:val="00EA55DA"/>
    <w:rsid w:val="00EB3E11"/>
    <w:rsid w:val="00EB43AC"/>
    <w:rsid w:val="00EC26EF"/>
    <w:rsid w:val="00EC5DEB"/>
    <w:rsid w:val="00EC75B2"/>
    <w:rsid w:val="00EF597E"/>
    <w:rsid w:val="00F13427"/>
    <w:rsid w:val="00F22C8E"/>
    <w:rsid w:val="00F56BC1"/>
    <w:rsid w:val="00F80CB9"/>
    <w:rsid w:val="00F8239E"/>
    <w:rsid w:val="00F878D9"/>
    <w:rsid w:val="00FA122D"/>
    <w:rsid w:val="00FA3627"/>
    <w:rsid w:val="00FA70B6"/>
    <w:rsid w:val="00FC56DB"/>
    <w:rsid w:val="00FD240E"/>
    <w:rsid w:val="0C000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13669"/>
  <w15:docId w15:val="{38219818-703B-4F8C-9527-5C598438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5047F0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C03A7"/>
    <w:pPr>
      <w:spacing w:before="120"/>
      <w:outlineLvl w:val="1"/>
    </w:pPr>
    <w:rPr>
      <w:b/>
      <w:bCs/>
    </w:rPr>
  </w:style>
  <w:style w:type="paragraph" w:styleId="Heading3">
    <w:name w:val="heading 3"/>
    <w:basedOn w:val="Education"/>
    <w:next w:val="Normal"/>
    <w:link w:val="Heading3Char"/>
    <w:qFormat/>
    <w:rsid w:val="005047F0"/>
    <w:pPr>
      <w:spacing w:before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list1stline">
    <w:name w:val="Bulleted list 1st line"/>
    <w:basedOn w:val="Normal"/>
    <w:link w:val="Bulletedlist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References">
    <w:name w:val="References"/>
    <w:basedOn w:val="Normal"/>
    <w:link w:val="ReferencesCharChar"/>
    <w:rsid w:val="00842682"/>
    <w:pPr>
      <w:spacing w:before="120"/>
    </w:pPr>
    <w:rPr>
      <w:bCs/>
    </w:rPr>
  </w:style>
  <w:style w:type="character" w:customStyle="1" w:styleId="Heading3Char">
    <w:name w:val="Heading 3 Char"/>
    <w:basedOn w:val="EducationCharChar"/>
    <w:link w:val="Heading3"/>
    <w:rsid w:val="005047F0"/>
    <w:rPr>
      <w:rFonts w:ascii="Garamond" w:hAnsi="Garamond" w:cs="Arial"/>
      <w:i/>
      <w:iCs/>
      <w:spacing w:val="8"/>
      <w:lang w:val="en-US" w:eastAsia="en-US" w:bidi="ar-SA"/>
    </w:rPr>
  </w:style>
  <w:style w:type="paragraph" w:customStyle="1" w:styleId="Copyright">
    <w:name w:val="Copyright"/>
    <w:basedOn w:val="Normal"/>
    <w:rsid w:val="005047F0"/>
    <w:pPr>
      <w:spacing w:before="320"/>
    </w:pPr>
    <w:rPr>
      <w:sz w:val="16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Education">
    <w:name w:val="Education"/>
    <w:basedOn w:val="Normal"/>
    <w:link w:val="EducationCharChar"/>
    <w:rsid w:val="00F8239E"/>
    <w:pPr>
      <w:tabs>
        <w:tab w:val="right" w:pos="6480"/>
      </w:tabs>
      <w:spacing w:before="0"/>
    </w:pPr>
    <w:rPr>
      <w:rFonts w:cs="Arial"/>
      <w:i/>
      <w:iCs/>
      <w:spacing w:val="8"/>
      <w:szCs w:val="20"/>
    </w:rPr>
  </w:style>
  <w:style w:type="character" w:customStyle="1" w:styleId="Bulletedlist1stlineCharChar">
    <w:name w:val="Bulleted list 1st line Char Char"/>
    <w:basedOn w:val="DefaultParagraphFont"/>
    <w:link w:val="Bulletedlist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EducationCharChar">
    <w:name w:val="Education Char Char"/>
    <w:basedOn w:val="DefaultParagraphFont"/>
    <w:link w:val="Education"/>
    <w:rsid w:val="00F8239E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ReferencesCharChar">
    <w:name w:val="References Char Char"/>
    <w:basedOn w:val="DefaultParagraphFont"/>
    <w:link w:val="References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mpany">
    <w:name w:val="Company"/>
    <w:basedOn w:val="References"/>
    <w:link w:val="CompanyCharChar"/>
    <w:rsid w:val="00194FCA"/>
    <w:pPr>
      <w:spacing w:before="0"/>
    </w:pPr>
    <w:rPr>
      <w:b/>
      <w:bCs w:val="0"/>
      <w:i/>
    </w:rPr>
  </w:style>
  <w:style w:type="character" w:customStyle="1" w:styleId="CompanyCharChar">
    <w:name w:val="Company Char Char"/>
    <w:basedOn w:val="ReferencesCharChar"/>
    <w:link w:val="Company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9708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84E"/>
    <w:pPr>
      <w:ind w:left="720"/>
      <w:contextualSpacing/>
    </w:pPr>
  </w:style>
  <w:style w:type="paragraph" w:styleId="Header">
    <w:name w:val="header"/>
    <w:basedOn w:val="Normal"/>
    <w:link w:val="HeaderChar"/>
    <w:rsid w:val="001648E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1648EB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1648E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1648EB"/>
    <w:rPr>
      <w:rFonts w:ascii="Garamond" w:hAnsi="Garamond"/>
      <w:szCs w:val="24"/>
    </w:rPr>
  </w:style>
  <w:style w:type="character" w:styleId="FollowedHyperlink">
    <w:name w:val="FollowedHyperlink"/>
    <w:basedOn w:val="DefaultParagraphFont"/>
    <w:semiHidden/>
    <w:unhideWhenUsed/>
    <w:rsid w:val="00101A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LLE\AppData\Roaming\Microsoft\Templates\Secret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C:\Users\JANELLE\AppData\Roaming\Microsoft\Templates\Secretary resume.dot</Template>
  <TotalTime>0</TotalTime>
  <Pages>1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Giuliana Ramirez</cp:lastModifiedBy>
  <cp:revision>2</cp:revision>
  <cp:lastPrinted>2013-06-13T13:30:00Z</cp:lastPrinted>
  <dcterms:created xsi:type="dcterms:W3CDTF">2017-03-18T22:30:00Z</dcterms:created>
  <dcterms:modified xsi:type="dcterms:W3CDTF">2017-03-18T22:30:00Z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TC063694011033</vt:lpwstr>
  </property>
</Properties>
</file>